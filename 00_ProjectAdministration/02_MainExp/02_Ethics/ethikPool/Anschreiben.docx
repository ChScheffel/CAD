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F25" w:rsidRDefault="00E07F25">
      <w:pPr>
        <w:tabs>
          <w:tab w:val="left" w:pos="1419"/>
        </w:tabs>
        <w:rPr>
          <w:i/>
          <w:iCs/>
        </w:rPr>
      </w:pPr>
    </w:p>
    <w:p w:rsidR="00E218A2" w:rsidRDefault="00E218A2">
      <w:pPr>
        <w:tabs>
          <w:tab w:val="left" w:pos="1419"/>
        </w:tabs>
        <w:rPr>
          <w:i/>
          <w:iCs/>
        </w:rPr>
      </w:pPr>
      <w:r>
        <w:rPr>
          <w:i/>
          <w:iCs/>
        </w:rPr>
        <w:tab/>
      </w:r>
    </w:p>
    <w:p w:rsidR="004A3C58" w:rsidRPr="00102EAA" w:rsidRDefault="004A3C58" w:rsidP="004A3C58">
      <w:pPr>
        <w:tabs>
          <w:tab w:val="left" w:pos="1973"/>
          <w:tab w:val="center" w:pos="4252"/>
        </w:tabs>
        <w:rPr>
          <w:rFonts w:ascii="Open Sans" w:hAnsi="Open Sans" w:cs="Open Sans"/>
          <w:iCs/>
          <w:sz w:val="22"/>
          <w:szCs w:val="22"/>
        </w:rPr>
      </w:pPr>
      <w:r w:rsidRPr="00102EAA">
        <w:rPr>
          <w:rFonts w:ascii="Open Sans" w:hAnsi="Open Sans" w:cs="Open Sans"/>
          <w:iCs/>
          <w:sz w:val="22"/>
          <w:szCs w:val="22"/>
        </w:rPr>
        <w:t xml:space="preserve">Professur </w:t>
      </w:r>
      <w:r w:rsidR="000A024D" w:rsidRPr="00102EAA">
        <w:rPr>
          <w:rFonts w:ascii="Open Sans" w:hAnsi="Open Sans" w:cs="Open Sans"/>
          <w:iCs/>
          <w:sz w:val="22"/>
          <w:szCs w:val="22"/>
        </w:rPr>
        <w:t>Differentielle und Persönlichkeitspsychologie</w:t>
      </w:r>
    </w:p>
    <w:p w:rsidR="00E218A2" w:rsidRDefault="00E218A2">
      <w:pPr>
        <w:tabs>
          <w:tab w:val="left" w:pos="1973"/>
          <w:tab w:val="center" w:pos="4252"/>
        </w:tabs>
        <w:rPr>
          <w:i/>
          <w:iCs/>
        </w:rPr>
      </w:pPr>
    </w:p>
    <w:p w:rsidR="00E218A2" w:rsidRPr="00102EAA" w:rsidRDefault="00E218A2">
      <w:pPr>
        <w:tabs>
          <w:tab w:val="left" w:pos="1973"/>
          <w:tab w:val="center" w:pos="4252"/>
        </w:tabs>
        <w:rPr>
          <w:rFonts w:ascii="Open Sans" w:hAnsi="Open Sans" w:cs="Open Sans"/>
          <w:i/>
          <w:iCs/>
        </w:rPr>
      </w:pPr>
    </w:p>
    <w:p w:rsidR="0014287C" w:rsidRDefault="0014287C" w:rsidP="0014287C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Technische Universität Dresden</w:t>
      </w:r>
    </w:p>
    <w:p w:rsidR="00D2265F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Ethikkomission an der TU Dresden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Fetscherstraße 74</w:t>
      </w:r>
    </w:p>
    <w:p w:rsidR="0014287C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  <w:r>
        <w:rPr>
          <w:rFonts w:ascii="Open Sans" w:hAnsi="Open Sans" w:cs="Open Sans"/>
        </w:rPr>
        <w:t>01307 Dresden</w:t>
      </w:r>
    </w:p>
    <w:p w:rsidR="0014287C" w:rsidRPr="00102EAA" w:rsidRDefault="0014287C" w:rsidP="00135D63">
      <w:pPr>
        <w:pStyle w:val="tud-brieftextgross"/>
        <w:framePr w:w="4253" w:h="1724" w:hSpace="181" w:wrap="notBeside" w:vAnchor="page" w:hAnchor="page" w:x="1702" w:y="3465" w:anchorLock="1"/>
        <w:rPr>
          <w:rFonts w:ascii="Open Sans" w:hAnsi="Open Sans" w:cs="Open Sans"/>
        </w:rPr>
      </w:pPr>
    </w:p>
    <w:p w:rsidR="0023434C" w:rsidRPr="0023434C" w:rsidRDefault="004A3C58" w:rsidP="0023434C">
      <w:pPr>
        <w:tabs>
          <w:tab w:val="left" w:pos="1973"/>
          <w:tab w:val="center" w:pos="4252"/>
        </w:tabs>
        <w:rPr>
          <w:rStyle w:val="Hervorhebung"/>
          <w:rFonts w:ascii="Open Sans" w:hAnsi="Open Sans" w:cs="Open Sans"/>
        </w:rPr>
      </w:pP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75648" behindDoc="0" locked="1" layoutInCell="0" allowOverlap="1">
                <wp:simplePos x="0" y="0"/>
                <wp:positionH relativeFrom="page">
                  <wp:posOffset>4391025</wp:posOffset>
                </wp:positionH>
                <wp:positionV relativeFrom="page">
                  <wp:posOffset>1876425</wp:posOffset>
                </wp:positionV>
                <wp:extent cx="2479040" cy="1019175"/>
                <wp:effectExtent l="0" t="0" r="16510" b="952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A3C58" w:rsidRPr="00102EAA" w:rsidRDefault="00E218A2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1077"/>
                              </w:tabs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4A3C58" w:rsidRPr="00102EAA">
                              <w:rPr>
                                <w:rFonts w:ascii="Open Sans" w:hAnsi="Open Sans" w:cs="Open Sans"/>
                              </w:rPr>
                              <w:t xml:space="preserve">   </w:t>
                            </w:r>
                            <w:r w:rsidR="0014287C">
                              <w:rPr>
                                <w:rStyle w:val="honorific-prefix"/>
                                <w:rFonts w:ascii="Open Sans" w:hAnsi="Open Sans" w:cs="Open Sans"/>
                              </w:rPr>
                              <w:t>M.Sc.</w:t>
                            </w:r>
                          </w:p>
                          <w:p w:rsidR="00F8574F" w:rsidRDefault="004A3C58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  <w:sz w:val="22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              </w:t>
                            </w:r>
                            <w:r w:rsidR="00A86A73">
                              <w:rPr>
                                <w:rFonts w:ascii="Open Sans" w:hAnsi="Open Sans" w:cs="Open Sans"/>
                                <w:sz w:val="22"/>
                              </w:rPr>
                              <w:t xml:space="preserve"> </w:t>
                            </w:r>
                            <w:r w:rsidR="0014287C">
                              <w:rPr>
                                <w:rFonts w:ascii="Open Sans" w:hAnsi="Open Sans" w:cs="Open Sans"/>
                                <w:sz w:val="22"/>
                              </w:rPr>
                              <w:t>Christoph Scheffel</w:t>
                            </w:r>
                          </w:p>
                          <w:p w:rsidR="0014287C" w:rsidRPr="00102EAA" w:rsidRDefault="0014287C" w:rsidP="004A3C5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:rsidR="00E218A2" w:rsidRPr="00102EAA" w:rsidRDefault="004A3C58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Telefon: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40336</w:t>
                            </w:r>
                          </w:p>
                          <w:p w:rsidR="00E218A2" w:rsidRPr="00102EAA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Telefax: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  <w:t>0351 463-</w:t>
                            </w:r>
                            <w:r w:rsidR="000A024D" w:rsidRPr="00102EAA">
                              <w:rPr>
                                <w:rFonts w:ascii="Open Sans" w:hAnsi="Open Sans" w:cs="Open Sans"/>
                              </w:rPr>
                              <w:t>36993</w:t>
                            </w:r>
                          </w:p>
                          <w:p w:rsidR="00E218A2" w:rsidRPr="00102EAA" w:rsidRDefault="00B47DEA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  <w:rPr>
                                <w:rFonts w:ascii="Open Sans" w:hAnsi="Open Sans" w:cs="Open Sans"/>
                              </w:rPr>
                            </w:pPr>
                            <w:r w:rsidRPr="00102EAA">
                              <w:rPr>
                                <w:rFonts w:ascii="Open Sans" w:hAnsi="Open Sans" w:cs="Open Sans"/>
                              </w:rPr>
                              <w:t>E-Mail:</w:t>
                            </w:r>
                            <w:r w:rsidRPr="00102EAA">
                              <w:rPr>
                                <w:rFonts w:ascii="Open Sans" w:hAnsi="Open Sans" w:cs="Open Sans"/>
                              </w:rPr>
                              <w:tab/>
                            </w:r>
                            <w:r w:rsidR="0014287C">
                              <w:rPr>
                                <w:rFonts w:ascii="Open Sans" w:hAnsi="Open Sans" w:cs="Open Sans"/>
                              </w:rPr>
                              <w:t>christoph_scheffel@tu-dresden.de</w:t>
                            </w:r>
                          </w:p>
                          <w:p w:rsidR="00E218A2" w:rsidRDefault="00E218A2" w:rsidP="00020C88">
                            <w:pPr>
                              <w:pStyle w:val="tud-briefkontakt"/>
                              <w:tabs>
                                <w:tab w:val="clear" w:pos="851"/>
                                <w:tab w:val="left" w:pos="993"/>
                              </w:tabs>
                              <w:ind w:left="993" w:hanging="993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5.75pt;margin-top:147.75pt;width:195.2pt;height:80.2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" o:allowincell="f" filled="f" stroked="f">
                <v:textbox inset="0,0,0,0">
                  <w:txbxContent>
                    <w:p w:rsidR="004A3C58" w:rsidRPr="00102EAA" w:rsidRDefault="00E218A2" w:rsidP="004A3C58">
                      <w:pPr>
                        <w:pStyle w:val="tud-briefkontakt"/>
                        <w:tabs>
                          <w:tab w:val="clear" w:pos="851"/>
                          <w:tab w:val="left" w:pos="1077"/>
                        </w:tabs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4A3C58" w:rsidRPr="00102EAA">
                        <w:rPr>
                          <w:rFonts w:ascii="Open Sans" w:hAnsi="Open Sans" w:cs="Open Sans"/>
                        </w:rPr>
                        <w:t xml:space="preserve">   </w:t>
                      </w:r>
                      <w:r w:rsidR="0014287C">
                        <w:rPr>
                          <w:rStyle w:val="honorific-prefix"/>
                          <w:rFonts w:ascii="Open Sans" w:hAnsi="Open Sans" w:cs="Open Sans"/>
                        </w:rPr>
                        <w:t>M.Sc.</w:t>
                      </w:r>
                    </w:p>
                    <w:p w:rsidR="00F8574F" w:rsidRDefault="004A3C58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  <w:sz w:val="22"/>
                        </w:rPr>
                      </w:pPr>
                      <w:r w:rsidRPr="00102EAA">
                        <w:rPr>
                          <w:rFonts w:ascii="Open Sans" w:hAnsi="Open Sans" w:cs="Open Sans"/>
                          <w:sz w:val="22"/>
                        </w:rPr>
                        <w:t xml:space="preserve">               </w:t>
                      </w:r>
                      <w:r w:rsidR="00A86A73">
                        <w:rPr>
                          <w:rFonts w:ascii="Open Sans" w:hAnsi="Open Sans" w:cs="Open Sans"/>
                          <w:sz w:val="22"/>
                        </w:rPr>
                        <w:t xml:space="preserve"> </w:t>
                      </w:r>
                      <w:r w:rsidR="0014287C">
                        <w:rPr>
                          <w:rFonts w:ascii="Open Sans" w:hAnsi="Open Sans" w:cs="Open Sans"/>
                          <w:sz w:val="22"/>
                        </w:rPr>
                        <w:t>Christoph Scheffel</w:t>
                      </w:r>
                    </w:p>
                    <w:p w:rsidR="0014287C" w:rsidRPr="00102EAA" w:rsidRDefault="0014287C" w:rsidP="004A3C5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</w:p>
                    <w:p w:rsidR="00E218A2" w:rsidRPr="00102EAA" w:rsidRDefault="004A3C58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Telefon: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14287C">
                        <w:rPr>
                          <w:rFonts w:ascii="Open Sans" w:hAnsi="Open Sans" w:cs="Open Sans"/>
                        </w:rPr>
                        <w:t>40336</w:t>
                      </w:r>
                    </w:p>
                    <w:p w:rsidR="00E218A2" w:rsidRPr="00102EAA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Telefax: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  <w:t>0351 463-</w:t>
                      </w:r>
                      <w:r w:rsidR="000A024D" w:rsidRPr="00102EAA">
                        <w:rPr>
                          <w:rFonts w:ascii="Open Sans" w:hAnsi="Open Sans" w:cs="Open Sans"/>
                        </w:rPr>
                        <w:t>36993</w:t>
                      </w:r>
                    </w:p>
                    <w:p w:rsidR="00E218A2" w:rsidRPr="00102EAA" w:rsidRDefault="00B47DEA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  <w:rPr>
                          <w:rFonts w:ascii="Open Sans" w:hAnsi="Open Sans" w:cs="Open Sans"/>
                        </w:rPr>
                      </w:pPr>
                      <w:r w:rsidRPr="00102EAA">
                        <w:rPr>
                          <w:rFonts w:ascii="Open Sans" w:hAnsi="Open Sans" w:cs="Open Sans"/>
                        </w:rPr>
                        <w:t>E-Mail:</w:t>
                      </w:r>
                      <w:r w:rsidRPr="00102EAA">
                        <w:rPr>
                          <w:rFonts w:ascii="Open Sans" w:hAnsi="Open Sans" w:cs="Open Sans"/>
                        </w:rPr>
                        <w:tab/>
                      </w:r>
                      <w:r w:rsidR="0014287C">
                        <w:rPr>
                          <w:rFonts w:ascii="Open Sans" w:hAnsi="Open Sans" w:cs="Open Sans"/>
                        </w:rPr>
                        <w:t>christoph_scheffel@tu-dresden.de</w:t>
                      </w:r>
                    </w:p>
                    <w:p w:rsidR="00E218A2" w:rsidRDefault="00E218A2" w:rsidP="00020C88">
                      <w:pPr>
                        <w:pStyle w:val="tud-briefkontakt"/>
                        <w:tabs>
                          <w:tab w:val="clear" w:pos="851"/>
                          <w:tab w:val="left" w:pos="993"/>
                        </w:tabs>
                        <w:ind w:left="993" w:hanging="993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  <w:r w:rsidRPr="00102EAA">
        <w:rPr>
          <w:rFonts w:ascii="Open Sans" w:hAnsi="Open Sans" w:cs="Open Sans"/>
          <w:noProof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64BF87CA" wp14:editId="22C92BCC">
                <wp:simplePos x="0" y="0"/>
                <wp:positionH relativeFrom="page">
                  <wp:posOffset>4392295</wp:posOffset>
                </wp:positionH>
                <wp:positionV relativeFrom="page">
                  <wp:posOffset>3241040</wp:posOffset>
                </wp:positionV>
                <wp:extent cx="2479040" cy="209550"/>
                <wp:effectExtent l="0" t="0" r="1651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904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218A2" w:rsidRPr="008F7DB7" w:rsidRDefault="00D2265F">
                            <w:pPr>
                              <w:pStyle w:val="tud-brieftextgross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8F7DB7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 xml:space="preserve">Dresden, den </w:t>
                            </w:r>
                            <w:r w:rsidR="005D21AE">
                              <w:rPr>
                                <w:rFonts w:ascii="Open Sans" w:hAnsi="Open Sans" w:cs="Open Sans"/>
                                <w:w w:val="102"/>
                                <w:sz w:val="20"/>
                                <w:szCs w:val="20"/>
                              </w:rPr>
                              <w:t>13.01.2022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BF87CA" id="Text Box 15" o:spid="_x0000_s1027" type="#_x0000_t202" style="position:absolute;margin-left:345.85pt;margin-top:255.2pt;width:195.2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" filled="f" stroked="f">
                <v:textbox inset="0,0,0,0">
                  <w:txbxContent>
                    <w:p w:rsidR="00E218A2" w:rsidRPr="008F7DB7" w:rsidRDefault="00D2265F">
                      <w:pPr>
                        <w:pStyle w:val="tud-brieftextgross"/>
                        <w:rPr>
                          <w:rFonts w:ascii="Open Sans" w:hAnsi="Open Sans" w:cs="Open Sans"/>
                          <w:sz w:val="20"/>
                          <w:szCs w:val="20"/>
                        </w:rPr>
                      </w:pPr>
                      <w:r w:rsidRPr="008F7DB7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 xml:space="preserve">Dresden, den </w:t>
                      </w:r>
                      <w:r w:rsidR="005D21AE">
                        <w:rPr>
                          <w:rFonts w:ascii="Open Sans" w:hAnsi="Open Sans" w:cs="Open Sans"/>
                          <w:w w:val="102"/>
                          <w:sz w:val="20"/>
                          <w:szCs w:val="20"/>
                        </w:rPr>
                        <w:t>13.01.2022</w:t>
                      </w:r>
                      <w:bookmarkStart w:id="1" w:name="_GoBack"/>
                      <w:bookmarkEnd w:id="1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23434C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  <w:r>
        <w:rPr>
          <w:rStyle w:val="Hervorhebung"/>
          <w:rFonts w:ascii="Open Sans" w:hAnsi="Open Sans" w:cs="Open Sans"/>
          <w:b/>
          <w:sz w:val="20"/>
          <w:szCs w:val="20"/>
        </w:rPr>
        <w:t>Beantragung einer Beratung durch die Ethikkomission für die Studie „</w:t>
      </w:r>
      <w:r w:rsidR="001F68E9">
        <w:rPr>
          <w:rStyle w:val="Hervorhebung"/>
          <w:rFonts w:ascii="Open Sans" w:hAnsi="Open Sans" w:cs="Open Sans"/>
          <w:b/>
          <w:sz w:val="20"/>
          <w:szCs w:val="20"/>
        </w:rPr>
        <w:t>Entwicklung eines Paradigmas zur Ermittlung von subjektiven Werten kognitiver Aufgaben“</w:t>
      </w:r>
    </w:p>
    <w:p w:rsidR="00B424E0" w:rsidRDefault="00B424E0" w:rsidP="0023434C">
      <w:pPr>
        <w:rPr>
          <w:rStyle w:val="Hervorhebung"/>
          <w:rFonts w:ascii="Open Sans" w:hAnsi="Open Sans" w:cs="Open Sans"/>
          <w:b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Sehr geehrte Mitglieder der Ethikkomission,</w:t>
      </w: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B424E0" w:rsidRDefault="00B424E0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anbei finden 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Sie meinen Antrag, den Prüfplan und Teilnehmerunterlagen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, sowie verwendete Persönlichkeitsfragebögen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 xml:space="preserve"> für die Studie „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Entwicklung eines Paradigmas zur Ermittlung von subjektiven Werten kognitiver Aufgaben</w:t>
      </w:r>
      <w:r w:rsidR="00FC4411">
        <w:rPr>
          <w:rStyle w:val="Hervorhebung"/>
          <w:rFonts w:ascii="Open Sans" w:hAnsi="Open Sans" w:cs="Open Sans"/>
          <w:i w:val="0"/>
          <w:sz w:val="20"/>
          <w:szCs w:val="20"/>
        </w:rPr>
        <w:t>“ mit der Bitte um Beratung.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Für Rückfragen stehe ich Ihnen jederzeit gern zur Verfügung.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Mit freundlichen Grüßen,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Christoph Scheffel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</w:p>
    <w:p w:rsidR="00FC4411" w:rsidRP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</w:pPr>
      <w:r w:rsidRPr="00FC4411">
        <w:rPr>
          <w:rStyle w:val="Hervorhebung"/>
          <w:rFonts w:ascii="Open Sans" w:hAnsi="Open Sans" w:cs="Open Sans"/>
          <w:i w:val="0"/>
          <w:sz w:val="20"/>
          <w:szCs w:val="20"/>
          <w:u w:val="single"/>
        </w:rPr>
        <w:t>Anlagen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BO Antrag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Pruefplan</w:t>
      </w:r>
    </w:p>
    <w:p w:rsidR="00FC4411" w:rsidRDefault="00FC4411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Einwilligungserklaerung</w:t>
      </w:r>
    </w:p>
    <w:p w:rsidR="003F447B" w:rsidRDefault="003F447B" w:rsidP="0023434C">
      <w:pPr>
        <w:rPr>
          <w:rStyle w:val="Hervorhebung"/>
          <w:rFonts w:ascii="Open Sans" w:hAnsi="Open Sans" w:cs="Open Sans"/>
          <w:i w:val="0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Antrag</w:t>
      </w:r>
      <w:r w:rsidR="00723BCB">
        <w:rPr>
          <w:rStyle w:val="Hervorhebung"/>
          <w:rFonts w:ascii="Open Sans" w:hAnsi="Open Sans" w:cs="Open Sans"/>
          <w:i w:val="0"/>
          <w:sz w:val="20"/>
          <w:szCs w:val="20"/>
        </w:rPr>
        <w:t xml:space="preserve"> auf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 Gebührenbefreiung</w:t>
      </w:r>
    </w:p>
    <w:p w:rsidR="001F68E9" w:rsidRPr="00B424E0" w:rsidRDefault="00595B60" w:rsidP="0023434C">
      <w:pPr>
        <w:rPr>
          <w:rFonts w:ascii="Open Sans" w:hAnsi="Open Sans" w:cs="Open Sans"/>
          <w:sz w:val="20"/>
          <w:szCs w:val="20"/>
        </w:rPr>
      </w:pPr>
      <w:r>
        <w:rPr>
          <w:rStyle w:val="Hervorhebung"/>
          <w:rFonts w:ascii="Open Sans" w:hAnsi="Open Sans" w:cs="Open Sans"/>
          <w:i w:val="0"/>
          <w:sz w:val="20"/>
          <w:szCs w:val="20"/>
        </w:rPr>
        <w:t>(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Persönlichkeits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>-)F</w:t>
      </w:r>
      <w:r w:rsidR="001F68E9">
        <w:rPr>
          <w:rStyle w:val="Hervorhebung"/>
          <w:rFonts w:ascii="Open Sans" w:hAnsi="Open Sans" w:cs="Open Sans"/>
          <w:i w:val="0"/>
          <w:sz w:val="20"/>
          <w:szCs w:val="20"/>
        </w:rPr>
        <w:t>ragebögen (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 xml:space="preserve">ACS, Allgemeiner Fragebogen, BIS-11, BSCS, CD-RISK, ERQ, FlexER, LayBeliefs, Nachbefragung, NASA-TLX, NFC, SRS, </w:t>
      </w:r>
      <w:r w:rsidR="00155C63">
        <w:rPr>
          <w:rStyle w:val="Hervorhebung"/>
          <w:rFonts w:ascii="Open Sans" w:hAnsi="Open Sans" w:cs="Open Sans"/>
          <w:i w:val="0"/>
          <w:sz w:val="20"/>
          <w:szCs w:val="20"/>
        </w:rPr>
        <w:t>WHO-5</w:t>
      </w:r>
      <w:r>
        <w:rPr>
          <w:rStyle w:val="Hervorhebung"/>
          <w:rFonts w:ascii="Open Sans" w:hAnsi="Open Sans" w:cs="Open Sans"/>
          <w:i w:val="0"/>
          <w:sz w:val="20"/>
          <w:szCs w:val="20"/>
        </w:rPr>
        <w:t>)</w:t>
      </w:r>
    </w:p>
    <w:p w:rsidR="00E218A2" w:rsidRPr="00102EAA" w:rsidRDefault="00E218A2" w:rsidP="0023434C">
      <w:pPr>
        <w:pStyle w:val="tud-brieftextgross"/>
        <w:rPr>
          <w:rFonts w:ascii="Open Sans" w:hAnsi="Open Sans" w:cs="Open Sans"/>
        </w:rPr>
      </w:pPr>
    </w:p>
    <w:sectPr w:rsidR="00E218A2" w:rsidRPr="00102EAA">
      <w:footerReference w:type="default" r:id="rId7"/>
      <w:headerReference w:type="first" r:id="rId8"/>
      <w:footerReference w:type="first" r:id="rId9"/>
      <w:pgSz w:w="11907" w:h="16840" w:code="9"/>
      <w:pgMar w:top="1701" w:right="1134" w:bottom="2111" w:left="1701" w:header="709" w:footer="1741" w:gutter="0"/>
      <w:cols w:space="709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211" w:rsidRDefault="00544211">
      <w:r>
        <w:separator/>
      </w:r>
    </w:p>
  </w:endnote>
  <w:endnote w:type="continuationSeparator" w:id="0">
    <w:p w:rsidR="00544211" w:rsidRDefault="0054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 45 Light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nivers 55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E218A2">
    <w:pPr>
      <w:pStyle w:val="tu-briefseitenzahl"/>
      <w:framePr w:w="335" w:wrap="auto" w:vAnchor="page" w:hAnchor="page" w:x="9861" w:y="15520"/>
    </w:pPr>
    <w:r>
      <w:fldChar w:fldCharType="begin"/>
    </w:r>
    <w:r w:rsidR="00324EE1">
      <w:instrText>PAGE</w:instrText>
    </w:r>
    <w:r>
      <w:instrText xml:space="preserve">  </w:instrText>
    </w:r>
    <w:r>
      <w:fldChar w:fldCharType="separate"/>
    </w:r>
    <w:r w:rsidR="0023434C">
      <w:rPr>
        <w:noProof/>
      </w:rPr>
      <w:t>2</w:t>
    </w:r>
    <w:r>
      <w:fldChar w:fldCharType="end"/>
    </w:r>
  </w:p>
  <w:p w:rsidR="00E218A2" w:rsidRDefault="00E218A2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102EAA">
    <w:pPr>
      <w:pStyle w:val="Fuzeile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5486400</wp:posOffset>
              </wp:positionH>
              <wp:positionV relativeFrom="page">
                <wp:posOffset>9486900</wp:posOffset>
              </wp:positionV>
              <wp:extent cx="1038225" cy="990600"/>
              <wp:effectExtent l="0" t="0" r="9525" b="0"/>
              <wp:wrapNone/>
              <wp:docPr id="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8225" cy="990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Internet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http://tu-dresden.de</w:t>
                          </w:r>
                        </w:p>
                        <w:p w:rsidR="00E218A2" w:rsidRDefault="00E218A2">
                          <w:pPr>
                            <w:tabs>
                              <w:tab w:val="left" w:pos="426"/>
                            </w:tabs>
                            <w:rPr>
                              <w:rFonts w:ascii="Univers 45 Light" w:hAnsi="Univers 45 Ligh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30" type="#_x0000_t202" style="position:absolute;left:0;text-align:left;margin-left:6in;margin-top:747pt;width:81.75pt;height:7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Internet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http://tu-dresden.de</w:t>
                    </w:r>
                  </w:p>
                  <w:p w:rsidR="00E218A2" w:rsidRDefault="00E218A2">
                    <w:pPr>
                      <w:tabs>
                        <w:tab w:val="left" w:pos="426"/>
                      </w:tabs>
                      <w:rPr>
                        <w:rFonts w:ascii="Univers 45 Light" w:hAnsi="Univers 45 Light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4A3C58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page">
            <wp:posOffset>6657975</wp:posOffset>
          </wp:positionH>
          <wp:positionV relativeFrom="page">
            <wp:posOffset>9620250</wp:posOffset>
          </wp:positionV>
          <wp:extent cx="379730" cy="758190"/>
          <wp:effectExtent l="0" t="0" r="1270" b="3810"/>
          <wp:wrapNone/>
          <wp:docPr id="9" name="Bild 23" descr="Beschreibung: DDC_Logo_BB-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3" descr="Beschreibung: DDC_Logo_BB-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9730" cy="758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page">
                <wp:posOffset>6581775</wp:posOffset>
              </wp:positionH>
              <wp:positionV relativeFrom="page">
                <wp:posOffset>9484995</wp:posOffset>
              </wp:positionV>
              <wp:extent cx="1209675" cy="141605"/>
              <wp:effectExtent l="0" t="0" r="9525" b="10795"/>
              <wp:wrapNone/>
              <wp:docPr id="8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967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B73AB" w:rsidRDefault="00BE2838" w:rsidP="00FB73AB">
                          <w:pPr>
                            <w:pStyle w:val="tud-brieffussleiste"/>
                            <w:rPr>
                              <w:i/>
                              <w:iCs/>
                            </w:rPr>
                          </w:pPr>
                          <w:r>
                            <w:rPr>
                              <w:i/>
                              <w:iCs/>
                            </w:rPr>
                            <w:t>Mitglied vo</w:t>
                          </w:r>
                          <w:r w:rsidR="00FB73AB">
                            <w:rPr>
                              <w:i/>
                              <w:iCs/>
                            </w:rPr>
                            <w:t>n:</w:t>
                          </w:r>
                        </w:p>
                        <w:p w:rsidR="00FB73AB" w:rsidRDefault="00FB73AB" w:rsidP="00FB73AB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2" o:spid="_x0000_s1031" type="#_x0000_t202" style="position:absolute;left:0;text-align:left;margin-left:518.25pt;margin-top:746.85pt;width:95.25pt;height:11.1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" filled="f" stroked="f">
              <v:textbox inset="0,0,0,0">
                <w:txbxContent>
                  <w:p w:rsidR="00FB73AB" w:rsidRDefault="00BE2838" w:rsidP="00FB73AB">
                    <w:pPr>
                      <w:pStyle w:val="tud-brieffussleiste"/>
                      <w:rPr>
                        <w:i/>
                        <w:iCs/>
                      </w:rPr>
                    </w:pPr>
                    <w:r>
                      <w:rPr>
                        <w:i/>
                        <w:iCs/>
                      </w:rPr>
                      <w:t>Mitglied vo</w:t>
                    </w:r>
                    <w:r w:rsidR="00FB73AB">
                      <w:rPr>
                        <w:i/>
                        <w:iCs/>
                      </w:rPr>
                      <w:t>n:</w:t>
                    </w:r>
                  </w:p>
                  <w:p w:rsidR="00FB73AB" w:rsidRDefault="00FB73AB" w:rsidP="00FB73AB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845185</wp:posOffset>
              </wp:positionV>
              <wp:extent cx="4166870" cy="270510"/>
              <wp:effectExtent l="0" t="0" r="0" b="0"/>
              <wp:wrapNone/>
              <wp:docPr id="5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687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Kopfzeile"/>
                            <w:tabs>
                              <w:tab w:val="clear" w:pos="4536"/>
                              <w:tab w:val="clear" w:pos="9072"/>
                            </w:tabs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i/>
                              <w:sz w:val="14"/>
                            </w:rPr>
                            <w:t>Kein Zugang für elektronisch signierte sowie verschlüsselte elektronische Dokumente.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3" o:spid="_x0000_s1032" type="#_x0000_t202" style="position:absolute;left:0;text-align:left;margin-left:-9.65pt;margin-top:66.55pt;width:328.1pt;height:21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wwKugIAAME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" filled="f" stroked="f">
              <v:textbox>
                <w:txbxContent>
                  <w:p w:rsidR="00E218A2" w:rsidRPr="00102EAA" w:rsidRDefault="00E218A2">
                    <w:pPr>
                      <w:pStyle w:val="Kopfzeile"/>
                      <w:tabs>
                        <w:tab w:val="clear" w:pos="4536"/>
                        <w:tab w:val="clear" w:pos="9072"/>
                      </w:tabs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i/>
                        <w:sz w:val="14"/>
                      </w:rPr>
                      <w:t>Kein Zugang für elektronisch signierte sowie verschlüsselte elektronische Dokumente.</w:t>
                    </w:r>
                  </w:p>
                </w:txbxContent>
              </v:textbox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61312" behindDoc="0" locked="1" layoutInCell="1" allowOverlap="1">
              <wp:simplePos x="0" y="0"/>
              <wp:positionH relativeFrom="page">
                <wp:posOffset>3213735</wp:posOffset>
              </wp:positionH>
              <wp:positionV relativeFrom="page">
                <wp:posOffset>9489440</wp:posOffset>
              </wp:positionV>
              <wp:extent cx="862965" cy="783590"/>
              <wp:effectExtent l="0" t="0" r="13335" b="16510"/>
              <wp:wrapNone/>
              <wp:docPr id="4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2965" cy="783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Steuernummer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(Inland)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203/149/02549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Umsatzsteuer-Id-Nr.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(Ausland)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 188 369 991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3" type="#_x0000_t202" style="position:absolute;left:0;text-align:left;margin-left:253.05pt;margin-top:747.2pt;width:67.95pt;height:61.7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Steuernummer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(Inland)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203/149/02549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Umsatzsteuer-Id-Nr.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(Ausland)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 188 369 991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2375535</wp:posOffset>
              </wp:positionH>
              <wp:positionV relativeFrom="page">
                <wp:posOffset>9489440</wp:posOffset>
              </wp:positionV>
              <wp:extent cx="960755" cy="587375"/>
              <wp:effectExtent l="0" t="0" r="10795" b="3175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0755" cy="587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Besucheradresse</w:t>
                          </w:r>
                        </w:p>
                        <w:p w:rsidR="000A024D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Sekretariat: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br/>
                          </w:r>
                          <w:r w:rsidR="000A024D" w:rsidRPr="00102EAA">
                            <w:rPr>
                              <w:rFonts w:ascii="Open Sans" w:hAnsi="Open Sans" w:cs="Open Sans"/>
                            </w:rPr>
                            <w:t>Zellescher Weg 17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  <w:r w:rsidR="00E218A2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E218A2" w:rsidRPr="00102EAA" w:rsidRDefault="000A024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A406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4" type="#_x0000_t202" style="position:absolute;left:0;text-align:left;margin-left:187.05pt;margin-top:747.2pt;width:75.65pt;height:46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Besucheradresse</w:t>
                    </w:r>
                  </w:p>
                  <w:p w:rsidR="000A024D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Sekretariat: </w:t>
                    </w:r>
                    <w:r w:rsidRPr="00102EAA">
                      <w:rPr>
                        <w:rFonts w:ascii="Open Sans" w:hAnsi="Open Sans" w:cs="Open Sans"/>
                      </w:rPr>
                      <w:br/>
                    </w:r>
                    <w:r w:rsidR="000A024D" w:rsidRPr="00102EAA">
                      <w:rPr>
                        <w:rFonts w:ascii="Open Sans" w:hAnsi="Open Sans" w:cs="Open Sans"/>
                      </w:rPr>
                      <w:t>Zellescher Weg 17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  <w:r w:rsidR="00E218A2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E218A2" w:rsidRPr="00102EAA" w:rsidRDefault="000A024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A406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page">
                <wp:posOffset>1059180</wp:posOffset>
              </wp:positionH>
              <wp:positionV relativeFrom="page">
                <wp:posOffset>9489440</wp:posOffset>
              </wp:positionV>
              <wp:extent cx="2390775" cy="685800"/>
              <wp:effectExtent l="0" t="0" r="9525" b="0"/>
              <wp:wrapNone/>
              <wp:docPr id="2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90775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 xml:space="preserve">dresse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(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Brie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f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Dresden, 01062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Cs/>
                              <w:w w:val="8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Pos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dresse</w:t>
                          </w:r>
                          <w:r w:rsidRPr="00102EAA">
                            <w:rPr>
                              <w:rFonts w:ascii="Open Sans" w:hAnsi="Open Sans" w:cs="Open Sans"/>
                              <w:iCs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(P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a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ke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119"/>
                            </w:rPr>
                            <w:t>t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e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spacing w:val="15"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u.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9"/>
                            </w:rPr>
                            <w:t>ä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.</w:t>
                          </w: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  <w:w w:val="82"/>
                            </w:rPr>
                            <w:t>)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TU Dresden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Helmholtzstraße 10</w:t>
                          </w:r>
                        </w:p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01069 Dresden</w:t>
                          </w:r>
                        </w:p>
                        <w:p w:rsidR="00E218A2" w:rsidRDefault="00E218A2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4" o:spid="_x0000_s1035" type="#_x0000_t202" style="position:absolute;left:0;text-align:left;margin-left:83.4pt;margin-top:747.2pt;width:188.25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sgit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 xml:space="preserve">dresse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(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Brie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f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Dresden, 01062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Cs/>
                        <w:w w:val="82"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Pos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dresse</w:t>
                    </w:r>
                    <w:r w:rsidRPr="00102EAA">
                      <w:rPr>
                        <w:rFonts w:ascii="Open Sans" w:hAnsi="Open Sans" w:cs="Open Sans"/>
                        <w:iCs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(P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a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ke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119"/>
                      </w:rPr>
                      <w:t>t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e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spacing w:val="15"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u.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9"/>
                      </w:rPr>
                      <w:t>ä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.</w:t>
                    </w:r>
                    <w:r w:rsidRPr="00102EAA">
                      <w:rPr>
                        <w:rFonts w:ascii="Open Sans" w:hAnsi="Open Sans" w:cs="Open Sans"/>
                        <w:i/>
                        <w:iCs/>
                        <w:w w:val="82"/>
                      </w:rPr>
                      <w:t>)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TU Dresden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Helmholtzstraße 10</w:t>
                    </w:r>
                  </w:p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01069 Dresden</w:t>
                    </w:r>
                  </w:p>
                  <w:p w:rsidR="00E218A2" w:rsidRDefault="00E218A2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4A3C58">
      <w:rPr>
        <w:noProof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page">
                <wp:posOffset>4128135</wp:posOffset>
              </wp:positionH>
              <wp:positionV relativeFrom="page">
                <wp:posOffset>9489440</wp:posOffset>
              </wp:positionV>
              <wp:extent cx="1332865" cy="1036955"/>
              <wp:effectExtent l="0" t="0" r="635" b="10795"/>
              <wp:wrapNone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2865" cy="1036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Pr="00102EAA" w:rsidRDefault="00E218A2">
                          <w:pPr>
                            <w:pStyle w:val="tud-brieffussleiste"/>
                            <w:rPr>
                              <w:rFonts w:ascii="Open Sans" w:hAnsi="Open Sans" w:cs="Open Sans"/>
                              <w:i/>
                              <w:iCs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i/>
                              <w:iCs/>
                            </w:rPr>
                            <w:t>Bankverbindung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 xml:space="preserve">Commerzbank AG, </w:t>
                          </w:r>
                        </w:p>
                        <w:p w:rsidR="00245ECD" w:rsidRPr="00102EAA" w:rsidRDefault="00245ECD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Filiale Dresden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IBAN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</w:p>
                        <w:p w:rsidR="00B47DEA" w:rsidRPr="00102EAA" w:rsidRDefault="00B47DEA" w:rsidP="00B47DEA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DE52 8504 0000 0800 4004 00</w:t>
                          </w:r>
                        </w:p>
                        <w:p w:rsidR="00245ECD" w:rsidRPr="00102EAA" w:rsidRDefault="00B47DEA" w:rsidP="00245ECD">
                          <w:pPr>
                            <w:pStyle w:val="tud-brieffussleiste"/>
                            <w:rPr>
                              <w:rFonts w:ascii="Open Sans" w:hAnsi="Open Sans" w:cs="Open Sans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</w:rPr>
                            <w:t>BIC</w:t>
                          </w:r>
                          <w:r w:rsidR="00245ECD" w:rsidRPr="00102EAA">
                            <w:rPr>
                              <w:rFonts w:ascii="Open Sans" w:hAnsi="Open Sans" w:cs="Open Sans"/>
                            </w:rPr>
                            <w:t xml:space="preserve"> </w:t>
                          </w:r>
                          <w:r w:rsidRPr="00102EAA">
                            <w:rPr>
                              <w:rFonts w:ascii="Open Sans" w:hAnsi="Open Sans" w:cs="Open Sans"/>
                            </w:rPr>
                            <w:t>COBADEFF850</w:t>
                          </w:r>
                        </w:p>
                        <w:p w:rsidR="00E218A2" w:rsidRDefault="00E218A2" w:rsidP="00245ECD">
                          <w:pPr>
                            <w:pStyle w:val="tud-brieffussleiste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6" type="#_x0000_t202" style="position:absolute;left:0;text-align:left;margin-left:325.05pt;margin-top:747.2pt;width:104.95pt;height:81.65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S0JsQIAALI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" filled="f" stroked="f">
              <v:textbox inset="0,0,0,0">
                <w:txbxContent>
                  <w:p w:rsidR="00E218A2" w:rsidRPr="00102EAA" w:rsidRDefault="00E218A2">
                    <w:pPr>
                      <w:pStyle w:val="tud-brieffussleiste"/>
                      <w:rPr>
                        <w:rFonts w:ascii="Open Sans" w:hAnsi="Open Sans" w:cs="Open Sans"/>
                        <w:i/>
                        <w:iCs/>
                      </w:rPr>
                    </w:pPr>
                    <w:r w:rsidRPr="00102EAA">
                      <w:rPr>
                        <w:rFonts w:ascii="Open Sans" w:hAnsi="Open Sans" w:cs="Open Sans"/>
                        <w:i/>
                        <w:iCs/>
                      </w:rPr>
                      <w:t>Bankverbindung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 xml:space="preserve">Commerzbank AG, </w:t>
                    </w:r>
                  </w:p>
                  <w:p w:rsidR="00245ECD" w:rsidRPr="00102EAA" w:rsidRDefault="00245ECD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Filiale Dresden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IBAN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</w:p>
                  <w:p w:rsidR="00B47DEA" w:rsidRPr="00102EAA" w:rsidRDefault="00B47DEA" w:rsidP="00B47DEA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DE52 8504 0000 0800 4004 00</w:t>
                    </w:r>
                  </w:p>
                  <w:p w:rsidR="00245ECD" w:rsidRPr="00102EAA" w:rsidRDefault="00B47DEA" w:rsidP="00245ECD">
                    <w:pPr>
                      <w:pStyle w:val="tud-brieffussleiste"/>
                      <w:rPr>
                        <w:rFonts w:ascii="Open Sans" w:hAnsi="Open Sans" w:cs="Open Sans"/>
                      </w:rPr>
                    </w:pPr>
                    <w:r w:rsidRPr="00102EAA">
                      <w:rPr>
                        <w:rFonts w:ascii="Open Sans" w:hAnsi="Open Sans" w:cs="Open Sans"/>
                      </w:rPr>
                      <w:t>BIC</w:t>
                    </w:r>
                    <w:r w:rsidR="00245ECD" w:rsidRPr="00102EAA">
                      <w:rPr>
                        <w:rFonts w:ascii="Open Sans" w:hAnsi="Open Sans" w:cs="Open Sans"/>
                      </w:rPr>
                      <w:t xml:space="preserve"> </w:t>
                    </w:r>
                    <w:r w:rsidRPr="00102EAA">
                      <w:rPr>
                        <w:rFonts w:ascii="Open Sans" w:hAnsi="Open Sans" w:cs="Open Sans"/>
                      </w:rPr>
                      <w:t>COBADEFF850</w:t>
                    </w:r>
                  </w:p>
                  <w:p w:rsidR="00E218A2" w:rsidRDefault="00E218A2" w:rsidP="00245ECD">
                    <w:pPr>
                      <w:pStyle w:val="tud-brieffussleiste"/>
                    </w:pP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211" w:rsidRDefault="00544211">
      <w:r>
        <w:separator/>
      </w:r>
    </w:p>
  </w:footnote>
  <w:footnote w:type="continuationSeparator" w:id="0">
    <w:p w:rsidR="00544211" w:rsidRDefault="005442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18A2" w:rsidRDefault="004A3C58">
    <w:pPr>
      <w:pStyle w:val="Kopfzeile"/>
      <w:tabs>
        <w:tab w:val="left" w:pos="0"/>
      </w:tabs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1247775</wp:posOffset>
              </wp:positionV>
              <wp:extent cx="5334000" cy="395605"/>
              <wp:effectExtent l="0" t="0" r="0" b="4445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395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3C58" w:rsidRPr="00102EAA" w:rsidRDefault="000F7781" w:rsidP="004A3C58">
                          <w:pPr>
                            <w:pStyle w:val="tud-brieffakultten-leiste"/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</w:pPr>
                          <w:r w:rsidRPr="00102EAA">
                            <w:rPr>
                              <w:rFonts w:ascii="Open Sans" w:hAnsi="Open Sans" w:cs="Open Sans"/>
                              <w:b/>
                              <w:color w:val="5F6362"/>
                              <w:sz w:val="22"/>
                            </w:rPr>
                            <w:t xml:space="preserve">Bereich Mathematik und Naturwissenschaften </w:t>
                          </w:r>
                          <w:r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F</w:t>
                          </w:r>
                          <w:r w:rsidR="004A3C58" w:rsidRPr="00102EAA">
                            <w:rPr>
                              <w:rFonts w:ascii="Open Sans" w:hAnsi="Open Sans" w:cs="Open Sans"/>
                              <w:color w:val="5F6362"/>
                              <w:sz w:val="22"/>
                            </w:rPr>
                            <w:t>akultät Psychologie</w:t>
                          </w:r>
                        </w:p>
                        <w:p w:rsidR="00E218A2" w:rsidRDefault="00E218A2">
                          <w:pPr>
                            <w:pStyle w:val="tud-brieffakultten-leiste"/>
                            <w:rPr>
                              <w:rFonts w:ascii="Univers 55" w:hAnsi="Univers 55"/>
                              <w:color w:val="5F6362"/>
                            </w:rPr>
                          </w:pPr>
                        </w:p>
                        <w:p w:rsidR="009C1107" w:rsidRDefault="009C1107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0;margin-top:98.25pt;width:420pt;height:31.15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" o:allowincell="f" filled="f" stroked="f">
              <v:textbox inset="0,0,0,0">
                <w:txbxContent>
                  <w:p w:rsidR="004A3C58" w:rsidRPr="00102EAA" w:rsidRDefault="000F7781" w:rsidP="004A3C58">
                    <w:pPr>
                      <w:pStyle w:val="tud-brieffakultten-leiste"/>
                      <w:rPr>
                        <w:rFonts w:ascii="Open Sans" w:hAnsi="Open Sans" w:cs="Open Sans"/>
                        <w:color w:val="5F6362"/>
                        <w:sz w:val="22"/>
                      </w:rPr>
                    </w:pPr>
                    <w:r w:rsidRPr="00102EAA">
                      <w:rPr>
                        <w:rFonts w:ascii="Open Sans" w:hAnsi="Open Sans" w:cs="Open Sans"/>
                        <w:b/>
                        <w:color w:val="5F6362"/>
                        <w:sz w:val="22"/>
                      </w:rPr>
                      <w:t xml:space="preserve">Bereich Mathematik und Naturwissenschaften </w:t>
                    </w:r>
                    <w:r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F</w:t>
                    </w:r>
                    <w:r w:rsidR="004A3C58" w:rsidRPr="00102EAA">
                      <w:rPr>
                        <w:rFonts w:ascii="Open Sans" w:hAnsi="Open Sans" w:cs="Open Sans"/>
                        <w:color w:val="5F6362"/>
                        <w:sz w:val="22"/>
                      </w:rPr>
                      <w:t>akultät Psychologie</w:t>
                    </w:r>
                  </w:p>
                  <w:p w:rsidR="00E218A2" w:rsidRDefault="00E218A2">
                    <w:pPr>
                      <w:pStyle w:val="tud-brieffakultten-leiste"/>
                      <w:rPr>
                        <w:rFonts w:ascii="Univers 55" w:hAnsi="Univers 55"/>
                        <w:color w:val="5F6362"/>
                      </w:rPr>
                    </w:pPr>
                  </w:p>
                  <w:p w:rsidR="009C1107" w:rsidRDefault="009C1107"/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-704850</wp:posOffset>
          </wp:positionH>
          <wp:positionV relativeFrom="page">
            <wp:posOffset>453390</wp:posOffset>
          </wp:positionV>
          <wp:extent cx="2102485" cy="612140"/>
          <wp:effectExtent l="0" t="0" r="0" b="0"/>
          <wp:wrapNone/>
          <wp:docPr id="13" name="Bild 24" descr="Beschreibung: logo_bl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4" descr="Beschreibung: logo_bla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2485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2096" behindDoc="1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1260474</wp:posOffset>
              </wp:positionV>
              <wp:extent cx="5760085" cy="0"/>
              <wp:effectExtent l="0" t="0" r="12065" b="19050"/>
              <wp:wrapNone/>
              <wp:docPr id="12" name="Freeform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AD808" id="Freeform 2" o:spid="_x0000_s1026" style="position:absolute;margin-left:85.05pt;margin-top:99.25pt;width:453.55pt;height:0;z-index:-25166438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" o:allowincell="f" path="m,l8504,e" filled="f" strokecolor="#5f6362" strokeweight=".5pt">
              <v:path arrowok="t" o:connecttype="custom" o:connectlocs="0,0;5760085,0" o:connectangles="0,0"/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3120" behindDoc="1" locked="1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1440179</wp:posOffset>
              </wp:positionV>
              <wp:extent cx="5760085" cy="0"/>
              <wp:effectExtent l="0" t="0" r="12065" b="19050"/>
              <wp:wrapNone/>
              <wp:docPr id="11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60085" cy="0"/>
                      </a:xfrm>
                      <a:custGeom>
                        <a:avLst/>
                        <a:gdLst>
                          <a:gd name="T0" fmla="*/ 0 w 8504"/>
                          <a:gd name="T1" fmla="*/ 8504 w 8504"/>
                        </a:gdLst>
                        <a:ahLst/>
                        <a:cxnLst>
                          <a:cxn ang="0">
                            <a:pos x="T0" y="0"/>
                          </a:cxn>
                          <a:cxn ang="0">
                            <a:pos x="T1" y="0"/>
                          </a:cxn>
                        </a:cxnLst>
                        <a:rect l="0" t="0" r="r" b="b"/>
                        <a:pathLst>
                          <a:path w="8504">
                            <a:moveTo>
                              <a:pt x="0" y="0"/>
                            </a:moveTo>
                            <a:lnTo>
                              <a:pt x="8504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5F63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43801C" id="Freeform 3" o:spid="_x0000_s1026" style="position:absolute;margin-left:0;margin-top:113.4pt;width:453.55pt;height:0;z-index:-251663360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page;mso-width-percent:0;mso-height-percent:0;mso-width-relative:page;mso-height-relative:page;v-text-anchor:top" coordsize="8504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" o:allowincell="f" path="m,l8504,e" filled="f" strokecolor="#5f6362" strokeweight=".5pt">
              <v:path arrowok="t" o:connecttype="custom" o:connectlocs="0,0;5760085,0" o:connectangles="0,0"/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1" layoutInCell="0" allowOverlap="1">
              <wp:simplePos x="0" y="0"/>
              <wp:positionH relativeFrom="page">
                <wp:posOffset>1080135</wp:posOffset>
              </wp:positionH>
              <wp:positionV relativeFrom="page">
                <wp:posOffset>1871980</wp:posOffset>
              </wp:positionV>
              <wp:extent cx="2700020" cy="157480"/>
              <wp:effectExtent l="0" t="0" r="5080" b="13970"/>
              <wp:wrapNone/>
              <wp:docPr id="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002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218A2" w:rsidRDefault="00E218A2">
                          <w:pPr>
                            <w:pStyle w:val="tud-briefkontakt"/>
                          </w:pPr>
                          <w:r>
                            <w:t>Technische Universität Dresden, 01062 Dresden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left:0;text-align:left;margin-left:85.05pt;margin-top:147.4pt;width:212.6pt;height:12.4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" o:allowincell="f" filled="f" stroked="f">
              <v:textbox inset="0,0,0,0">
                <w:txbxContent>
                  <w:p w:rsidR="00E218A2" w:rsidRDefault="00E218A2">
                    <w:pPr>
                      <w:pStyle w:val="tud-briefkontakt"/>
                    </w:pPr>
                    <w:r>
                      <w:t>Technische Universität Dresden, 01062 Dresden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BE66FF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E788D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1C44F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6E16CDD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B968B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D3CFC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1"/>
    <w:multiLevelType w:val="singleLevel"/>
    <w:tmpl w:val="38D0E91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2"/>
    <w:multiLevelType w:val="singleLevel"/>
    <w:tmpl w:val="F67ED3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3"/>
    <w:multiLevelType w:val="singleLevel"/>
    <w:tmpl w:val="9D4880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FFFFFF88"/>
    <w:multiLevelType w:val="singleLevel"/>
    <w:tmpl w:val="F6A837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D068AB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ttachedTemplate r:id="rId1"/>
  <w:defaultTabStop w:val="794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49">
      <o:colormru v:ext="edit" colors="#5f636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C58"/>
    <w:rsid w:val="00020C88"/>
    <w:rsid w:val="000A024D"/>
    <w:rsid w:val="000F7781"/>
    <w:rsid w:val="00101F0E"/>
    <w:rsid w:val="00102EAA"/>
    <w:rsid w:val="001201F9"/>
    <w:rsid w:val="00135D63"/>
    <w:rsid w:val="0014287C"/>
    <w:rsid w:val="00155C63"/>
    <w:rsid w:val="001D6494"/>
    <w:rsid w:val="001E5A33"/>
    <w:rsid w:val="001F68E9"/>
    <w:rsid w:val="00205997"/>
    <w:rsid w:val="0023434C"/>
    <w:rsid w:val="00245ECD"/>
    <w:rsid w:val="002619AA"/>
    <w:rsid w:val="003226F7"/>
    <w:rsid w:val="00324EE1"/>
    <w:rsid w:val="003F447B"/>
    <w:rsid w:val="0040216C"/>
    <w:rsid w:val="00461A5C"/>
    <w:rsid w:val="004A3C58"/>
    <w:rsid w:val="005101E8"/>
    <w:rsid w:val="00544211"/>
    <w:rsid w:val="0056049B"/>
    <w:rsid w:val="0059205A"/>
    <w:rsid w:val="00595B60"/>
    <w:rsid w:val="005D21AE"/>
    <w:rsid w:val="00603F98"/>
    <w:rsid w:val="006474F8"/>
    <w:rsid w:val="00723BCB"/>
    <w:rsid w:val="008A5DE3"/>
    <w:rsid w:val="008F7DB7"/>
    <w:rsid w:val="009A63CC"/>
    <w:rsid w:val="009C1107"/>
    <w:rsid w:val="00A07B80"/>
    <w:rsid w:val="00A7746E"/>
    <w:rsid w:val="00A86A73"/>
    <w:rsid w:val="00A91177"/>
    <w:rsid w:val="00B424E0"/>
    <w:rsid w:val="00B47DEA"/>
    <w:rsid w:val="00B536E1"/>
    <w:rsid w:val="00BD480A"/>
    <w:rsid w:val="00BE2838"/>
    <w:rsid w:val="00C30CC3"/>
    <w:rsid w:val="00C60B33"/>
    <w:rsid w:val="00C64AA1"/>
    <w:rsid w:val="00D2265F"/>
    <w:rsid w:val="00D35898"/>
    <w:rsid w:val="00D559E9"/>
    <w:rsid w:val="00DA659E"/>
    <w:rsid w:val="00DF206D"/>
    <w:rsid w:val="00E07F25"/>
    <w:rsid w:val="00E218A2"/>
    <w:rsid w:val="00E21CF1"/>
    <w:rsid w:val="00EC4127"/>
    <w:rsid w:val="00F82C6C"/>
    <w:rsid w:val="00F8574F"/>
    <w:rsid w:val="00FB73AB"/>
    <w:rsid w:val="00FC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5f6362"/>
    </o:shapedefaults>
    <o:shapelayout v:ext="edit">
      <o:idmap v:ext="edit" data="1"/>
    </o:shapelayout>
  </w:shapeDefaults>
  <w:decimalSymbol w:val=","/>
  <w:listSeparator w:val=";"/>
  <w14:docId w14:val="5953B278"/>
  <w15:docId w15:val="{DD5A86DD-7371-4761-B101-4FAF8985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autoSpaceDE w:val="0"/>
      <w:autoSpaceDN w:val="0"/>
    </w:pPr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ud-brieftextgross">
    <w:name w:val="tud-brief_text gross"/>
    <w:basedOn w:val="Standard"/>
    <w:pPr>
      <w:widowControl w:val="0"/>
      <w:spacing w:line="280" w:lineRule="exact"/>
    </w:pPr>
    <w:rPr>
      <w:rFonts w:ascii="Univers 45 Light" w:hAnsi="Univers 45 Light"/>
      <w:color w:val="000000"/>
      <w:sz w:val="22"/>
      <w:szCs w:val="22"/>
    </w:rPr>
  </w:style>
  <w:style w:type="paragraph" w:customStyle="1" w:styleId="tud-briefkontakt">
    <w:name w:val="tud-brief_kontakt"/>
    <w:basedOn w:val="tud-brieftextgross"/>
    <w:pPr>
      <w:tabs>
        <w:tab w:val="left" w:pos="851"/>
      </w:tabs>
      <w:spacing w:line="220" w:lineRule="exact"/>
      <w:ind w:left="851" w:hanging="851"/>
    </w:pPr>
    <w:rPr>
      <w:spacing w:val="4"/>
      <w:sz w:val="14"/>
      <w:szCs w:val="14"/>
    </w:rPr>
  </w:style>
  <w:style w:type="paragraph" w:customStyle="1" w:styleId="tud-brieffakultten-leiste">
    <w:name w:val="tud-brief_fakultäten-leiste"/>
    <w:basedOn w:val="Standard"/>
    <w:pPr>
      <w:widowControl w:val="0"/>
      <w:spacing w:line="280" w:lineRule="exact"/>
    </w:pPr>
    <w:rPr>
      <w:rFonts w:ascii="Univers 45 Light" w:hAnsi="Univers 45 Light"/>
      <w:color w:val="000000"/>
      <w:w w:val="101"/>
      <w:sz w:val="18"/>
      <w:szCs w:val="18"/>
    </w:rPr>
  </w:style>
  <w:style w:type="paragraph" w:customStyle="1" w:styleId="tud-brieffussleiste">
    <w:name w:val="tud-brief_fussleiste"/>
    <w:basedOn w:val="tud-briefkontakt"/>
    <w:pPr>
      <w:spacing w:line="180" w:lineRule="exact"/>
      <w:ind w:left="0" w:firstLine="0"/>
    </w:pPr>
  </w:style>
  <w:style w:type="paragraph" w:customStyle="1" w:styleId="Sprechblasentext1">
    <w:name w:val="Sprechblasentext1"/>
    <w:basedOn w:val="Standar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tu-briefseitenzahl">
    <w:name w:val="tu-brief_seitenzahl"/>
    <w:basedOn w:val="Fuzeile"/>
    <w:pPr>
      <w:framePr w:wrap="auto" w:vAnchor="text" w:hAnchor="margin" w:xAlign="right" w:y="1"/>
      <w:jc w:val="right"/>
    </w:pPr>
    <w:rPr>
      <w:rFonts w:ascii="Univers 45 Light" w:hAnsi="Univers 45 Light"/>
      <w:sz w:val="18"/>
      <w:szCs w:val="18"/>
    </w:rPr>
  </w:style>
  <w:style w:type="character" w:customStyle="1" w:styleId="nobr">
    <w:name w:val="nobr"/>
    <w:rsid w:val="004A3C58"/>
  </w:style>
  <w:style w:type="character" w:customStyle="1" w:styleId="honorific-prefix">
    <w:name w:val="honorific-prefix"/>
    <w:basedOn w:val="Absatz-Standardschriftart"/>
    <w:rsid w:val="000A024D"/>
  </w:style>
  <w:style w:type="paragraph" w:styleId="NurText">
    <w:name w:val="Plain Text"/>
    <w:basedOn w:val="Standard"/>
    <w:link w:val="NurTextZchn"/>
    <w:uiPriority w:val="99"/>
    <w:unhideWhenUsed/>
    <w:rsid w:val="005101E8"/>
    <w:pPr>
      <w:autoSpaceDE/>
      <w:autoSpaceDN/>
    </w:pPr>
    <w:rPr>
      <w:rFonts w:ascii="Open Sans" w:eastAsiaTheme="minorHAnsi" w:hAnsi="Open Sans" w:cstheme="minorBidi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5101E8"/>
    <w:rPr>
      <w:rFonts w:ascii="Open Sans" w:eastAsiaTheme="minorHAnsi" w:hAnsi="Open Sans" w:cstheme="minorBidi"/>
      <w:sz w:val="22"/>
      <w:szCs w:val="21"/>
      <w:lang w:eastAsia="en-US"/>
    </w:rPr>
  </w:style>
  <w:style w:type="paragraph" w:styleId="StandardWeb">
    <w:name w:val="Normal (Web)"/>
    <w:basedOn w:val="Standard"/>
    <w:uiPriority w:val="99"/>
    <w:rsid w:val="0023434C"/>
    <w:pPr>
      <w:autoSpaceDE/>
      <w:autoSpaceDN/>
      <w:spacing w:before="100" w:beforeAutospacing="1" w:after="100" w:afterAutospacing="1"/>
    </w:pPr>
  </w:style>
  <w:style w:type="character" w:styleId="Hervorhebung">
    <w:name w:val="Emphasis"/>
    <w:uiPriority w:val="20"/>
    <w:qFormat/>
    <w:rsid w:val="0023434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CHTI~1\AppData\Local\Temp\BB_rs_fin_farb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BB_rs_fin_farb-1.dot</Template>
  <TotalTime>0</TotalTime>
  <Pages>1</Pages>
  <Words>130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TUD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Sekretariat Diagnostik</dc:creator>
  <cp:lastModifiedBy>Christoph Scheffel</cp:lastModifiedBy>
  <cp:revision>16</cp:revision>
  <cp:lastPrinted>2017-02-21T12:20:00Z</cp:lastPrinted>
  <dcterms:created xsi:type="dcterms:W3CDTF">2018-05-24T06:46:00Z</dcterms:created>
  <dcterms:modified xsi:type="dcterms:W3CDTF">2022-01-12T10:17:00Z</dcterms:modified>
</cp:coreProperties>
</file>